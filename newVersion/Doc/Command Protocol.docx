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5C" w:rsidRDefault="00960F5C" w:rsidP="00966D2B">
      <w:pPr>
        <w:spacing w:before="5" w:after="0" w:line="90" w:lineRule="exact"/>
        <w:jc w:val="center"/>
        <w:rPr>
          <w:sz w:val="9"/>
          <w:szCs w:val="9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870"/>
        <w:gridCol w:w="897"/>
        <w:gridCol w:w="1748"/>
        <w:gridCol w:w="2450"/>
        <w:gridCol w:w="1816"/>
        <w:gridCol w:w="1031"/>
      </w:tblGrid>
      <w:tr w:rsidR="00F502FB" w:rsidTr="000332DA">
        <w:trPr>
          <w:trHeight w:hRule="exact" w:val="340"/>
        </w:trPr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7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iption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2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53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5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38" w:hanging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38" w:hanging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0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83" w:right="48" w:hanging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960F5C" w:rsidRDefault="00663F4D" w:rsidP="00966D2B">
            <w:pPr>
              <w:spacing w:after="0" w:line="240" w:lineRule="auto"/>
              <w:ind w:left="2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41" w:right="86" w:firstLine="1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ight wh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03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56" w:hanging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19" w:right="56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05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7" w:right="22" w:firstLine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06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" w:right="46" w:firstLine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 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56" w:hanging="1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while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  <w:p w:rsidR="00960F5C" w:rsidRDefault="00663F4D" w:rsidP="00966D2B">
            <w:pPr>
              <w:spacing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08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80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88" w:right="6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</w:t>
            </w:r>
          </w:p>
          <w:p w:rsidR="00960F5C" w:rsidRDefault="00663F4D" w:rsidP="00966D2B">
            <w:pPr>
              <w:spacing w:after="0" w:line="240" w:lineRule="auto"/>
              <w:ind w:left="212" w:right="1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90" w:right="3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75" w:right="215" w:hanging="7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6" w:right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09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6"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0x0A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55" w:right="188" w:hanging="3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dig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32"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4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Dump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44" w:right="3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0x0B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455" w:right="188" w:hanging="2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 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dump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32" w:right="6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</w:p>
          <w:p w:rsidR="00960F5C" w:rsidRDefault="00663F4D" w:rsidP="00966D2B">
            <w:pPr>
              <w:spacing w:after="0" w:line="240" w:lineRule="auto"/>
              <w:ind w:left="22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0x0C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 w:rsidR="00541C82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 + Padding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Main Arm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main excavator arm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0x0D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Main 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main excavator arm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0x0E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86663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Bucket Actuator</w:t>
            </w:r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Up</w:t>
            </w:r>
          </w:p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0x0F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86663" w:rsidP="00186663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Actuator that controls the bucket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0x0F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86663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Bucket Actuator </w:t>
            </w:r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86663" w:rsidP="003174F3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Actuator that controls the bucket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0x10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2577AE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left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0x11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lastRenderedPageBreak/>
              <w:t>R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right actuator up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0x12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  <w:p w:rsidR="001B5274" w:rsidRDefault="001B5274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left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0x14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CA3E11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A3E1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0x14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Pr="00F502FB" w:rsidRDefault="00F502FB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Move right actuator down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0x15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7D1E6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7D1E6C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Winch Forward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0x15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25FFC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Set the winch to forward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0x17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1248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1248E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1B5274" w:rsidTr="000332DA">
        <w:trPr>
          <w:trHeight w:hRule="exact" w:val="787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spacing w:before="56" w:after="0" w:line="240" w:lineRule="auto"/>
              <w:ind w:left="270" w:right="246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Winch Reverse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340" w:right="3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C65B63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0x16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F25FFC" w:rsidP="00966D2B">
            <w:pPr>
              <w:spacing w:before="56" w:after="0" w:line="240" w:lineRule="auto"/>
              <w:ind w:left="619" w:right="-20"/>
              <w:jc w:val="center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Set the winch to reverse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793151" w:rsidP="00966D2B">
            <w:pPr>
              <w:spacing w:before="56" w:after="0" w:line="240" w:lineRule="auto"/>
              <w:ind w:left="600" w:right="577"/>
              <w:jc w:val="center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0x18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ime </w:t>
            </w:r>
            <w:proofErr w:type="spellStart"/>
            <w:r w:rsidR="001B527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mp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 w:rsidR="001B5274"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B5274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1B5274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1B527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1B5274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1B527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1B5274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9A405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9A4059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one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5274" w:rsidRDefault="001B5274" w:rsidP="00966D2B">
            <w:pPr>
              <w:jc w:val="center"/>
            </w:pPr>
            <w:r w:rsidRPr="001248E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 w:rsidRPr="001248E1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sume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0xEF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255" w:right="198" w:firstLine="19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sume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utonomous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00" w:right="5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EF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EF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69" w:right="383" w:hanging="3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 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960F5C" w:rsidRDefault="00663F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2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769" w:right="388" w:hanging="3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ll op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57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:rsidR="00960F5C" w:rsidRDefault="00663F4D" w:rsidP="00966D2B">
            <w:pPr>
              <w:spacing w:after="0" w:line="240" w:lineRule="auto"/>
              <w:ind w:left="1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03" w:right="194" w:hanging="6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80" w:right="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60F5C" w:rsidRDefault="008F57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663F4D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663F4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663F4D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F502FB" w:rsidTr="000332DA">
        <w:trPr>
          <w:trHeight w:hRule="exact" w:val="1034"/>
        </w:trPr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osition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719" w:right="54" w:hanging="6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 position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8F574D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2" w:right="31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posi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</w:tbl>
    <w:p w:rsidR="00960F5C" w:rsidRDefault="00960F5C" w:rsidP="00966D2B">
      <w:pPr>
        <w:spacing w:after="0"/>
        <w:jc w:val="center"/>
        <w:sectPr w:rsidR="00960F5C">
          <w:type w:val="continuous"/>
          <w:pgSz w:w="12240" w:h="15840"/>
          <w:pgMar w:top="1040" w:right="1020" w:bottom="280" w:left="1040" w:header="720" w:footer="720" w:gutter="0"/>
          <w:cols w:space="720"/>
        </w:sectPr>
      </w:pPr>
    </w:p>
    <w:p w:rsidR="00960F5C" w:rsidRDefault="00960F5C" w:rsidP="00966D2B">
      <w:pPr>
        <w:spacing w:before="4" w:after="0" w:line="90" w:lineRule="exact"/>
        <w:jc w:val="center"/>
        <w:rPr>
          <w:sz w:val="9"/>
          <w:szCs w:val="9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950"/>
        <w:gridCol w:w="990"/>
        <w:gridCol w:w="2370"/>
        <w:gridCol w:w="1700"/>
        <w:gridCol w:w="1840"/>
        <w:gridCol w:w="1124"/>
      </w:tblGrid>
      <w:tr w:rsidR="00960F5C">
        <w:trPr>
          <w:trHeight w:hRule="exact" w:val="341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e(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1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iption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2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3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19" w:right="62" w:hanging="6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obot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70" w:right="47" w:firstLine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ition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?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1036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35" w:right="178" w:firstLine="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439" w:right="105" w:hanging="2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nge 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RF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ding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40" w:right="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before="2" w:after="0" w:line="240" w:lineRule="auto"/>
              <w:ind w:left="242" w:right="2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wn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te</w:t>
            </w:r>
          </w:p>
          <w:p w:rsidR="00960F5C" w:rsidRDefault="00663F4D" w:rsidP="00966D2B">
            <w:pPr>
              <w:spacing w:after="0" w:line="240" w:lineRule="auto"/>
              <w:ind w:left="570" w:right="5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gt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8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:rsidR="00960F5C" w:rsidRDefault="00663F4D" w:rsidP="00966D2B">
            <w:pPr>
              <w:spacing w:before="2" w:after="0" w:line="240" w:lineRule="auto"/>
              <w:ind w:left="8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367" w:right="52" w:hanging="25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65" w:right="208" w:firstLine="1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ump</w:t>
            </w:r>
          </w:p>
          <w:p w:rsidR="00960F5C" w:rsidRDefault="00663F4D" w:rsidP="00966D2B">
            <w:pPr>
              <w:spacing w:before="2" w:after="0" w:line="240" w:lineRule="auto"/>
              <w:ind w:left="18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247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0" w:right="28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bump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not h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26" w:right="203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1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103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6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  <w:p w:rsidR="00960F5C" w:rsidRDefault="00663F4D" w:rsidP="00966D2B">
            <w:pPr>
              <w:spacing w:before="2" w:after="0" w:line="240" w:lineRule="auto"/>
              <w:ind w:left="24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248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691" w:right="100" w:hanging="5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ks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1" w:lineRule="auto"/>
              <w:ind w:left="156" w:right="133" w:firstLine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sum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1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9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87" w:right="22" w:hanging="2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  <w:position w:val="8"/>
                <w:sz w:val="11"/>
                <w:szCs w:val="11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10" w:right="5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52" w:right="1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2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" w:right="3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105"/>
                <w:position w:val="8"/>
                <w:sz w:val="11"/>
                <w:szCs w:val="11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6" w:right="5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8" w:right="1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3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7" w:right="22" w:hanging="2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w w:val="105"/>
                <w:position w:val="8"/>
                <w:sz w:val="11"/>
                <w:szCs w:val="11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4" w:right="5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B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B+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0" w:right="2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after="0" w:line="240" w:lineRule="auto"/>
              <w:ind w:left="132" w:right="1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 4</w:t>
            </w:r>
          </w:p>
          <w:p w:rsidR="00960F5C" w:rsidRDefault="00663F4D" w:rsidP="00966D2B">
            <w:pPr>
              <w:spacing w:before="2" w:after="0" w:line="240" w:lineRule="auto"/>
              <w:ind w:left="312" w:right="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ot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22" w:hanging="2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4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w w:val="105"/>
                <w:position w:val="8"/>
                <w:sz w:val="11"/>
                <w:szCs w:val="11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>h</w:t>
            </w:r>
            <w:proofErr w:type="spellEnd"/>
            <w:r>
              <w:rPr>
                <w:rFonts w:ascii="Times New Roman" w:eastAsia="Times New Roman" w:hAnsi="Times New Roman" w:cs="Times New Roman"/>
                <w:w w:val="105"/>
                <w:position w:val="8"/>
                <w:sz w:val="11"/>
                <w:szCs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motor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94" w:right="57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36" w:right="1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Rot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m</w:t>
            </w:r>
          </w:p>
          <w:p w:rsidR="00960F5C" w:rsidRDefault="00663F4D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80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9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</w:p>
          <w:p w:rsidR="00960F5C" w:rsidRDefault="00663F4D" w:rsidP="00966D2B">
            <w:pPr>
              <w:spacing w:after="0" w:line="240" w:lineRule="auto"/>
              <w:ind w:left="26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991" w:right="194" w:hanging="7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 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588" w:right="5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64" w:right="141" w:firstLine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sum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  <w:tr w:rsidR="00960F5C">
        <w:trPr>
          <w:trHeight w:hRule="exact" w:val="574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1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sponse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6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7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22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 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04" w:right="5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:rsidR="00960F5C" w:rsidRDefault="00663F4D" w:rsidP="00966D2B">
            <w:pPr>
              <w:spacing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670" w:right="6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</w:t>
            </w:r>
          </w:p>
          <w:p w:rsidR="00960F5C" w:rsidRDefault="00663F4D" w:rsidP="00966D2B">
            <w:pPr>
              <w:spacing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6" w:after="0" w:line="240" w:lineRule="auto"/>
              <w:ind w:left="356" w:right="3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960F5C">
        <w:trPr>
          <w:trHeight w:hRule="exact" w:val="572"/>
        </w:trPr>
        <w:tc>
          <w:tcPr>
            <w:tcW w:w="9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0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</w:t>
            </w:r>
          </w:p>
        </w:tc>
        <w:tc>
          <w:tcPr>
            <w:tcW w:w="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B64BB0" w:rsidP="00966D2B">
            <w:pPr>
              <w:spacing w:before="54" w:after="0" w:line="240" w:lineRule="auto"/>
              <w:ind w:left="290" w:right="2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28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3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2" w:lineRule="auto"/>
              <w:ind w:left="941" w:right="231" w:hanging="65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 of 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580" w:right="6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  <w:p w:rsidR="00960F5C" w:rsidRDefault="00663F4D" w:rsidP="00966D2B">
            <w:pPr>
              <w:spacing w:before="2" w:after="0" w:line="240" w:lineRule="auto"/>
              <w:ind w:left="176" w:right="1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</w:t>
            </w:r>
            <w:r w:rsidR="00DD301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670" w:right="6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E</w:t>
            </w:r>
          </w:p>
          <w:p w:rsidR="00960F5C" w:rsidRDefault="00DD3014" w:rsidP="00966D2B">
            <w:pPr>
              <w:spacing w:before="2" w:after="0" w:line="240" w:lineRule="auto"/>
              <w:ind w:left="246" w:right="2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(6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663F4D"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L</w:t>
            </w:r>
            <w:r w:rsidR="00663F4D"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e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="00663F4D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 w:rsidR="00663F4D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t</w:t>
            </w:r>
            <w:r w:rsidR="00663F4D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h</w:t>
            </w:r>
            <w:r w:rsidR="00663F4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60F5C" w:rsidRDefault="00663F4D" w:rsidP="00966D2B">
            <w:pPr>
              <w:spacing w:before="54" w:after="0" w:line="240" w:lineRule="auto"/>
              <w:ind w:left="368" w:right="3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ull</w:t>
            </w:r>
          </w:p>
        </w:tc>
      </w:tr>
    </w:tbl>
    <w:p w:rsidR="00663F4D" w:rsidRDefault="00663F4D" w:rsidP="00966D2B">
      <w:pPr>
        <w:jc w:val="center"/>
      </w:pPr>
    </w:p>
    <w:sectPr w:rsidR="00663F4D">
      <w:pgSz w:w="12240" w:h="15840"/>
      <w:pgMar w:top="10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0F5C"/>
    <w:rsid w:val="000332DA"/>
    <w:rsid w:val="00186663"/>
    <w:rsid w:val="001B5274"/>
    <w:rsid w:val="002577AE"/>
    <w:rsid w:val="003174F3"/>
    <w:rsid w:val="0032064C"/>
    <w:rsid w:val="003E3DFD"/>
    <w:rsid w:val="00541C82"/>
    <w:rsid w:val="00663F4D"/>
    <w:rsid w:val="00793151"/>
    <w:rsid w:val="008F574D"/>
    <w:rsid w:val="00960F5C"/>
    <w:rsid w:val="00966D2B"/>
    <w:rsid w:val="00B64BB0"/>
    <w:rsid w:val="00C65B63"/>
    <w:rsid w:val="00DD3014"/>
    <w:rsid w:val="00ED2DEE"/>
    <w:rsid w:val="00F25FFC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E16258-62DC-4E11-817C-F9CDA990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Lee</cp:lastModifiedBy>
  <cp:revision>15</cp:revision>
  <dcterms:created xsi:type="dcterms:W3CDTF">2015-03-30T00:12:00Z</dcterms:created>
  <dcterms:modified xsi:type="dcterms:W3CDTF">2015-04-01T16:40:00Z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2014-05-10T00:00:00Z</vt:filetime>
  </property>
  <property fmtid="{D5CDD505-2E9C-101B-9397-08002B2CF9AE}" pid="3" name="LastSaved">
    <vt:filetime>2015-03-30T00:00:00Z</vt:filetime>
  </property>
</Properties>
</file>